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8"/>
        </w:rPr>
        <w:alias w:val="Your Name"/>
        <w:tag w:val=""/>
        <w:id w:val="1246310863"/>
        <w:placeholder>
          <w:docPart w:val="B2CAAB137F434D558C47125D7F7FC72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5758D5" w:rsidRPr="00BC55DD" w:rsidRDefault="00BC55DD">
          <w:pPr>
            <w:pStyle w:val="Title"/>
            <w:rPr>
              <w:sz w:val="28"/>
            </w:rPr>
          </w:pPr>
          <w:r w:rsidRPr="00BC55DD">
            <w:rPr>
              <w:sz w:val="28"/>
              <w:lang w:val="cs-CZ"/>
            </w:rPr>
            <w:t>Jakub Urban</w:t>
          </w:r>
        </w:p>
      </w:sdtContent>
    </w:sdt>
    <w:p w:rsidR="005758D5" w:rsidRDefault="009F615E">
      <w:sdt>
        <w:sdtPr>
          <w:alias w:val="Address"/>
          <w:tag w:val=""/>
          <w:id w:val="-593780209"/>
          <w:placeholder>
            <w:docPart w:val="851FB84BE5C9472684989183D27CE760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BC55DD">
            <w:t>Institute of Plasma Physics AS CR, Za Slovankou 3, 182 00 Prague 8, Czech Republic</w:t>
          </w:r>
        </w:sdtContent>
      </w:sdt>
      <w:r w:rsidR="00307AAA">
        <w:t> | </w:t>
      </w:r>
      <w:sdt>
        <w:sdtPr>
          <w:alias w:val="Telephone"/>
          <w:tag w:val=""/>
          <w:id w:val="-1416317146"/>
          <w:placeholder>
            <w:docPart w:val="A47E659D2F8F4D489F1D1E42EA64171C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BC55DD">
            <w:t>+420 266053564</w:t>
          </w:r>
        </w:sdtContent>
      </w:sdt>
      <w:r w:rsidR="00307AAA">
        <w:t> | </w:t>
      </w:r>
      <w:sdt>
        <w:sdtPr>
          <w:alias w:val="Email"/>
          <w:tag w:val=""/>
          <w:id w:val="-391963670"/>
          <w:placeholder>
            <w:docPart w:val="0F1D6A16E2E54BC285A86E6C1F91E46A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BC55DD">
            <w:t>urban@ipp.cas.cz</w:t>
          </w:r>
        </w:sdtContent>
      </w:sdt>
    </w:p>
    <w:sdt>
      <w:sdtPr>
        <w:id w:val="-352877473"/>
        <w:placeholder>
          <w:docPart w:val="B8EDCB5ED0254650AEFB30B5247AA322"/>
        </w:placeholder>
        <w:date w:fullDate="2014-10-04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5758D5" w:rsidRDefault="00524937" w:rsidP="00BC55DD">
          <w:pPr>
            <w:pStyle w:val="Date"/>
          </w:pPr>
          <w:r>
            <w:t>October 4, 2014</w:t>
          </w:r>
        </w:p>
      </w:sdtContent>
    </w:sdt>
    <w:p w:rsidR="005758D5" w:rsidRDefault="00307AAA">
      <w:pPr>
        <w:pStyle w:val="Salutation"/>
      </w:pPr>
      <w:r>
        <w:t xml:space="preserve">Dear </w:t>
      </w:r>
      <w:r w:rsidR="00BC55DD">
        <w:t>Editors</w:t>
      </w:r>
      <w:r>
        <w:t>:</w:t>
      </w:r>
    </w:p>
    <w:p w:rsidR="005758D5" w:rsidRDefault="00BC55DD">
      <w:r>
        <w:t>We are submitting an article to the</w:t>
      </w:r>
      <w:r w:rsidR="00524937" w:rsidRPr="00524937">
        <w:rPr>
          <w:i/>
        </w:rPr>
        <w:t xml:space="preserve"> 28</w:t>
      </w:r>
      <w:r w:rsidR="00524937" w:rsidRPr="00524937">
        <w:rPr>
          <w:i/>
          <w:vertAlign w:val="superscript"/>
        </w:rPr>
        <w:t>th</w:t>
      </w:r>
      <w:r w:rsidR="00524937" w:rsidRPr="00524937">
        <w:rPr>
          <w:i/>
        </w:rPr>
        <w:t xml:space="preserve"> Sym</w:t>
      </w:r>
      <w:bookmarkStart w:id="0" w:name="_GoBack"/>
      <w:bookmarkEnd w:id="0"/>
      <w:r w:rsidR="00524937" w:rsidRPr="00524937">
        <w:rPr>
          <w:i/>
        </w:rPr>
        <w:t>posium on Fusion Technology (SOFT 2014)</w:t>
      </w:r>
      <w:r>
        <w:t xml:space="preserve"> special issue of </w:t>
      </w:r>
      <w:r w:rsidRPr="00BC55DD">
        <w:rPr>
          <w:i/>
        </w:rPr>
        <w:t>Fusion Engineering and Design</w:t>
      </w:r>
      <w:r>
        <w:t>. The article title is “</w:t>
      </w:r>
      <w:r w:rsidR="00524937" w:rsidRPr="00524937">
        <w:rPr>
          <w:i/>
        </w:rPr>
        <w:t>Validation of equilibrium tools on the COMPASS tokamak</w:t>
      </w:r>
      <w:r w:rsidRPr="00BC55DD">
        <w:rPr>
          <w:i/>
        </w:rPr>
        <w:t>”.</w:t>
      </w:r>
    </w:p>
    <w:p w:rsidR="005758D5" w:rsidRDefault="00307AAA">
      <w:pPr>
        <w:pStyle w:val="Closing"/>
      </w:pPr>
      <w:r>
        <w:t>Sincerely,</w:t>
      </w:r>
    </w:p>
    <w:p w:rsidR="005758D5" w:rsidRDefault="009F615E">
      <w:pPr>
        <w:pStyle w:val="Signature"/>
      </w:pPr>
      <w:sdt>
        <w:sdtPr>
          <w:alias w:val="Your Name"/>
          <w:tag w:val=""/>
          <w:id w:val="875813424"/>
          <w:placeholder>
            <w:docPart w:val="B2CAAB137F434D558C47125D7F7FC72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BC55DD">
            <w:rPr>
              <w:lang w:val="cs-CZ"/>
            </w:rPr>
            <w:t>Jakub Urban</w:t>
          </w:r>
        </w:sdtContent>
      </w:sdt>
      <w:r w:rsidR="00BC55DD">
        <w:t xml:space="preserve"> (the corresponding author)</w:t>
      </w:r>
    </w:p>
    <w:sectPr w:rsidR="005758D5">
      <w:footerReference w:type="default" r:id="rId10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15E" w:rsidRDefault="009F615E">
      <w:r>
        <w:separator/>
      </w:r>
    </w:p>
    <w:p w:rsidR="009F615E" w:rsidRDefault="009F615E"/>
  </w:endnote>
  <w:endnote w:type="continuationSeparator" w:id="0">
    <w:p w:rsidR="009F615E" w:rsidRDefault="009F615E">
      <w:r>
        <w:continuationSeparator/>
      </w:r>
    </w:p>
    <w:p w:rsidR="009F615E" w:rsidRDefault="009F61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8D5" w:rsidRDefault="00307AA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15E" w:rsidRDefault="009F615E">
      <w:r>
        <w:separator/>
      </w:r>
    </w:p>
    <w:p w:rsidR="009F615E" w:rsidRDefault="009F615E"/>
  </w:footnote>
  <w:footnote w:type="continuationSeparator" w:id="0">
    <w:p w:rsidR="009F615E" w:rsidRDefault="009F615E">
      <w:r>
        <w:continuationSeparator/>
      </w:r>
    </w:p>
    <w:p w:rsidR="009F615E" w:rsidRDefault="009F615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DD"/>
    <w:rsid w:val="00307AAA"/>
    <w:rsid w:val="00524937"/>
    <w:rsid w:val="005758D5"/>
    <w:rsid w:val="009F615E"/>
    <w:rsid w:val="00BC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80A5FAE-2372-47A1-BC1C-80EC9F67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9A5B7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9A5B7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9A5B7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39A5B7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ub\AppData\Roaming\Microsoft\Templates\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2CAAB137F434D558C47125D7F7FC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D81EF-6C17-4ABA-AAEB-FA545847AAB4}"/>
      </w:docPartPr>
      <w:docPartBody>
        <w:p w:rsidR="00EC3AD3" w:rsidRDefault="00D51809">
          <w:pPr>
            <w:pStyle w:val="B2CAAB137F434D558C47125D7F7FC727"/>
          </w:pPr>
          <w:r>
            <w:t>[Your Name]</w:t>
          </w:r>
        </w:p>
      </w:docPartBody>
    </w:docPart>
    <w:docPart>
      <w:docPartPr>
        <w:name w:val="851FB84BE5C9472684989183D27CE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D0151-EEEB-44E8-8516-70C9C8881E1D}"/>
      </w:docPartPr>
      <w:docPartBody>
        <w:p w:rsidR="00EC3AD3" w:rsidRDefault="00D51809">
          <w:pPr>
            <w:pStyle w:val="851FB84BE5C9472684989183D27CE760"/>
          </w:pPr>
          <w:r>
            <w:t>[Address, City, ST  ZIP Code]</w:t>
          </w:r>
        </w:p>
      </w:docPartBody>
    </w:docPart>
    <w:docPart>
      <w:docPartPr>
        <w:name w:val="A47E659D2F8F4D489F1D1E42EA641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52161-A5F1-47AC-9076-3297B3FDB63B}"/>
      </w:docPartPr>
      <w:docPartBody>
        <w:p w:rsidR="00EC3AD3" w:rsidRDefault="00D51809">
          <w:pPr>
            <w:pStyle w:val="A47E659D2F8F4D489F1D1E42EA64171C"/>
          </w:pPr>
          <w:r>
            <w:t>[Telephone]</w:t>
          </w:r>
        </w:p>
      </w:docPartBody>
    </w:docPart>
    <w:docPart>
      <w:docPartPr>
        <w:name w:val="0F1D6A16E2E54BC285A86E6C1F91E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17F6C-B794-4630-A683-744CBC726991}"/>
      </w:docPartPr>
      <w:docPartBody>
        <w:p w:rsidR="00EC3AD3" w:rsidRDefault="00D51809">
          <w:pPr>
            <w:pStyle w:val="0F1D6A16E2E54BC285A86E6C1F91E46A"/>
          </w:pPr>
          <w:r>
            <w:t>[Email]</w:t>
          </w:r>
        </w:p>
      </w:docPartBody>
    </w:docPart>
    <w:docPart>
      <w:docPartPr>
        <w:name w:val="B8EDCB5ED0254650AEFB30B5247AA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83F6C-B422-4F65-A4C6-3CA20C504D16}"/>
      </w:docPartPr>
      <w:docPartBody>
        <w:p w:rsidR="00EC3AD3" w:rsidRDefault="00D51809">
          <w:pPr>
            <w:pStyle w:val="B8EDCB5ED0254650AEFB30B5247AA322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809"/>
    <w:rsid w:val="00210E5C"/>
    <w:rsid w:val="00D51809"/>
    <w:rsid w:val="00EC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CAAB137F434D558C47125D7F7FC727">
    <w:name w:val="B2CAAB137F434D558C47125D7F7FC727"/>
  </w:style>
  <w:style w:type="paragraph" w:customStyle="1" w:styleId="851FB84BE5C9472684989183D27CE760">
    <w:name w:val="851FB84BE5C9472684989183D27CE760"/>
  </w:style>
  <w:style w:type="paragraph" w:customStyle="1" w:styleId="A47E659D2F8F4D489F1D1E42EA64171C">
    <w:name w:val="A47E659D2F8F4D489F1D1E42EA64171C"/>
  </w:style>
  <w:style w:type="paragraph" w:customStyle="1" w:styleId="0F1D6A16E2E54BC285A86E6C1F91E46A">
    <w:name w:val="0F1D6A16E2E54BC285A86E6C1F91E46A"/>
  </w:style>
  <w:style w:type="paragraph" w:customStyle="1" w:styleId="B8EDCB5ED0254650AEFB30B5247AA322">
    <w:name w:val="B8EDCB5ED0254650AEFB30B5247AA322"/>
  </w:style>
  <w:style w:type="paragraph" w:customStyle="1" w:styleId="9EBD029F2F85434FB457DA17414459BC">
    <w:name w:val="9EBD029F2F85434FB457DA17414459BC"/>
  </w:style>
  <w:style w:type="paragraph" w:customStyle="1" w:styleId="E02F8E6EF850476F9825A7E3DBF8EE82">
    <w:name w:val="E02F8E6EF850476F9825A7E3DBF8EE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Institute of Plasma Physics AS CR, Za Slovankou 3, 182 00 Prague 8, Czech Republic</CompanyAddress>
  <CompanyPhone>+420 266053564</CompanyPhone>
  <CompanyFax/>
  <CompanyEmail>urban@ipp.cas.cz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E69236-87F5-4F57-9435-9B1C62D503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5C49FC-B7A9-4D17-A53C-DC83D18C2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</Template>
  <TotalTime>10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Jakub Urban</dc:creator>
  <cp:keywords/>
  <cp:lastModifiedBy>Jakub Urban</cp:lastModifiedBy>
  <cp:revision>2</cp:revision>
  <dcterms:created xsi:type="dcterms:W3CDTF">2013-05-21T12:10:00Z</dcterms:created>
  <dcterms:modified xsi:type="dcterms:W3CDTF">2014-10-04T10:14:00Z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TC029194959991</vt:lpwstr>
  </property>
</Properties>
</file>